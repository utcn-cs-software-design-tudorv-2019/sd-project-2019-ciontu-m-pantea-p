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1C1F42">
        <w:rPr>
          <w:rFonts w:ascii="Times New Roman" w:hAnsi="Times New Roman"/>
        </w:rPr>
        <w:t xml:space="preserve">Chat 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r w:rsidR="001C1F42">
              <w:t>3</w:t>
            </w:r>
            <w:r w:rsidRPr="00D047E9">
              <w:t>/</w:t>
            </w:r>
            <w:r w:rsidR="001C1F42">
              <w:t>Apr</w:t>
            </w:r>
            <w:r w:rsidRPr="00D047E9">
              <w:t>/</w:t>
            </w:r>
            <w:r w:rsidR="001C1F42">
              <w:t>19</w:t>
            </w:r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r w:rsidR="001C1F42">
              <w:t>1</w:t>
            </w:r>
            <w:r w:rsidRPr="00D047E9">
              <w:t>.</w:t>
            </w:r>
            <w:r w:rsidR="001C1F42">
              <w:t>0</w:t>
            </w:r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1C1F42">
            <w:pPr>
              <w:pStyle w:val="Tabletext"/>
            </w:pPr>
            <w:r>
              <w:t>General Use-Cases.</w:t>
            </w:r>
          </w:p>
        </w:tc>
        <w:tc>
          <w:tcPr>
            <w:tcW w:w="2304" w:type="dxa"/>
          </w:tcPr>
          <w:p w:rsidR="008C4393" w:rsidRPr="00D047E9" w:rsidRDefault="001C1F42">
            <w:pPr>
              <w:pStyle w:val="Tabletext"/>
            </w:pPr>
            <w:proofErr w:type="spellStart"/>
            <w:r>
              <w:t>Ciontu</w:t>
            </w:r>
            <w:proofErr w:type="spellEnd"/>
            <w:r>
              <w:t xml:space="preserve"> </w:t>
            </w:r>
            <w:proofErr w:type="spellStart"/>
            <w:r>
              <w:t>Mihail</w:t>
            </w:r>
            <w:proofErr w:type="spellEnd"/>
            <w:r>
              <w:t xml:space="preserve"> &amp; </w:t>
            </w:r>
            <w:proofErr w:type="spellStart"/>
            <w:r>
              <w:t>Pantea</w:t>
            </w:r>
            <w:proofErr w:type="spellEnd"/>
            <w:r>
              <w:t xml:space="preserve"> Paul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9E7305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9E7305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9E7305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9E7305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9E7305">
        <w:rPr>
          <w:rFonts w:ascii="Times New Roman" w:hAnsi="Times New Roman"/>
        </w:rPr>
        <w:lastRenderedPageBreak/>
        <w:fldChar w:fldCharType="begin"/>
      </w:r>
      <w:r w:rsidR="009E7305">
        <w:rPr>
          <w:rFonts w:ascii="Times New Roman" w:hAnsi="Times New Roman"/>
        </w:rPr>
        <w:instrText xml:space="preserve">title  \* Mergeformat </w:instrText>
      </w:r>
      <w:r w:rsidR="009E7305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9E7305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880542" w:rsidRDefault="00880542" w:rsidP="00880542">
      <w:pPr>
        <w:ind w:left="720"/>
      </w:pPr>
    </w:p>
    <w:p w:rsidR="00880542" w:rsidRDefault="00880542" w:rsidP="00880542">
      <w:pPr>
        <w:pStyle w:val="InfoBlue"/>
        <w:ind w:left="0" w:firstLine="720"/>
        <w:rPr>
          <w:i w:val="0"/>
          <w:color w:val="auto"/>
        </w:rPr>
      </w:pPr>
      <w:r w:rsidRPr="72036E8E">
        <w:rPr>
          <w:i w:val="0"/>
          <w:color w:val="auto"/>
        </w:rPr>
        <w:t>The actors for this application are the Users, who will</w:t>
      </w:r>
      <w:r w:rsidR="0023181C">
        <w:rPr>
          <w:i w:val="0"/>
          <w:color w:val="auto"/>
        </w:rPr>
        <w:t xml:space="preserve"> chat with each other</w:t>
      </w:r>
      <w:r w:rsidR="00234F22">
        <w:rPr>
          <w:i w:val="0"/>
          <w:color w:val="auto"/>
        </w:rPr>
        <w:t>, create a group of more users</w:t>
      </w:r>
      <w:r w:rsidRPr="72036E8E">
        <w:rPr>
          <w:i w:val="0"/>
          <w:color w:val="auto"/>
        </w:rPr>
        <w:t xml:space="preserve">, and the Admins, who will be the </w:t>
      </w:r>
      <w:r w:rsidR="0023181C">
        <w:rPr>
          <w:i w:val="0"/>
          <w:color w:val="auto"/>
        </w:rPr>
        <w:t>responsible for the proper functioning of the application</w:t>
      </w:r>
      <w:r w:rsidR="00AF3BF0">
        <w:rPr>
          <w:i w:val="0"/>
          <w:color w:val="auto"/>
        </w:rPr>
        <w:t>, he can create/update/delete/view user accounts and manages storing messages between users and any files/photos.</w:t>
      </w:r>
    </w:p>
    <w:p w:rsidR="00234F22" w:rsidRPr="00D047E9" w:rsidRDefault="00234F22" w:rsidP="00234F2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Use case: </w:t>
      </w:r>
      <w:r w:rsidR="00B70EB7">
        <w:rPr>
          <w:b/>
          <w:bCs/>
          <w:sz w:val="24"/>
          <w:szCs w:val="24"/>
        </w:rPr>
        <w:t>Login</w:t>
      </w:r>
    </w:p>
    <w:p w:rsidR="00234F22" w:rsidRPr="00D047E9" w:rsidRDefault="00234F22" w:rsidP="00234F2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>Primary actor: User (&amp; Admin)</w:t>
      </w:r>
    </w:p>
    <w:p w:rsidR="00234F22" w:rsidRDefault="00234F22" w:rsidP="00234F2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Main success scenario: User </w:t>
      </w:r>
      <w:r w:rsidR="008978F5">
        <w:rPr>
          <w:b/>
          <w:bCs/>
          <w:sz w:val="24"/>
          <w:szCs w:val="24"/>
        </w:rPr>
        <w:t xml:space="preserve">create an account on Chat Application </w:t>
      </w:r>
      <w:r w:rsidR="00B70EB7">
        <w:rPr>
          <w:b/>
          <w:bCs/>
          <w:sz w:val="24"/>
          <w:szCs w:val="24"/>
        </w:rPr>
        <w:t>and he will have a profile on this application. Admin stores in a database all the account and information about user accounts.</w:t>
      </w:r>
    </w:p>
    <w:p w:rsidR="00B70EB7" w:rsidRDefault="00B70EB7" w:rsidP="00234F2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6A77B7" w:rsidRPr="00D047E9" w:rsidRDefault="006A77B7" w:rsidP="006A77B7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Use case: </w:t>
      </w:r>
      <w:r>
        <w:rPr>
          <w:b/>
          <w:bCs/>
          <w:sz w:val="24"/>
          <w:szCs w:val="24"/>
        </w:rPr>
        <w:t>Adding</w:t>
      </w:r>
    </w:p>
    <w:p w:rsidR="006A77B7" w:rsidRPr="00D047E9" w:rsidRDefault="006A77B7" w:rsidP="006A77B7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Primary actor: </w:t>
      </w:r>
      <w:r>
        <w:rPr>
          <w:b/>
          <w:bCs/>
          <w:sz w:val="24"/>
          <w:szCs w:val="24"/>
        </w:rPr>
        <w:t>User</w:t>
      </w:r>
    </w:p>
    <w:p w:rsidR="006A77B7" w:rsidRPr="00D047E9" w:rsidRDefault="006A77B7" w:rsidP="006A77B7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Main success scenario: </w:t>
      </w:r>
      <w:r>
        <w:rPr>
          <w:b/>
          <w:bCs/>
          <w:sz w:val="24"/>
          <w:szCs w:val="24"/>
        </w:rPr>
        <w:t>User has a list of other users and if he wants to talk with one of them, awaits the confirmation of acceptance of the other person after which he can start the discussion</w:t>
      </w:r>
    </w:p>
    <w:p w:rsidR="006A77B7" w:rsidRDefault="006A77B7" w:rsidP="00234F2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B70EB7" w:rsidRPr="00D047E9" w:rsidRDefault="00B70EB7" w:rsidP="00B70EB7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Use case: </w:t>
      </w:r>
      <w:r>
        <w:rPr>
          <w:b/>
          <w:bCs/>
          <w:sz w:val="24"/>
          <w:szCs w:val="24"/>
        </w:rPr>
        <w:t>Chatting</w:t>
      </w:r>
    </w:p>
    <w:p w:rsidR="00B70EB7" w:rsidRPr="00D047E9" w:rsidRDefault="00B70EB7" w:rsidP="00B70EB7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Primary actor: </w:t>
      </w:r>
      <w:r>
        <w:rPr>
          <w:b/>
          <w:bCs/>
          <w:sz w:val="24"/>
          <w:szCs w:val="24"/>
        </w:rPr>
        <w:t>User</w:t>
      </w:r>
    </w:p>
    <w:p w:rsidR="00B70EB7" w:rsidRDefault="00B70EB7" w:rsidP="00B70EB7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Main success scenario: </w:t>
      </w:r>
      <w:r>
        <w:rPr>
          <w:b/>
          <w:bCs/>
          <w:sz w:val="24"/>
          <w:szCs w:val="24"/>
        </w:rPr>
        <w:t>The user chooses from a list of contacts with whom to talk, select and start the conversation</w:t>
      </w:r>
    </w:p>
    <w:p w:rsidR="004823E7" w:rsidRPr="00D047E9" w:rsidRDefault="004823E7" w:rsidP="00B70EB7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4823E7" w:rsidRPr="00D047E9" w:rsidRDefault="004823E7" w:rsidP="004823E7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Use case: </w:t>
      </w:r>
      <w:r>
        <w:rPr>
          <w:b/>
          <w:bCs/>
          <w:sz w:val="24"/>
          <w:szCs w:val="24"/>
        </w:rPr>
        <w:t>Sending File</w:t>
      </w:r>
    </w:p>
    <w:p w:rsidR="004823E7" w:rsidRPr="00D047E9" w:rsidRDefault="004823E7" w:rsidP="004823E7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Primary actor: </w:t>
      </w:r>
      <w:r>
        <w:rPr>
          <w:b/>
          <w:bCs/>
          <w:sz w:val="24"/>
          <w:szCs w:val="24"/>
        </w:rPr>
        <w:t>User &amp; Admin</w:t>
      </w:r>
    </w:p>
    <w:p w:rsidR="00B70EB7" w:rsidRDefault="004823E7" w:rsidP="00234F2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Main success scenario: </w:t>
      </w:r>
      <w:r>
        <w:rPr>
          <w:b/>
          <w:bCs/>
          <w:sz w:val="24"/>
          <w:szCs w:val="24"/>
        </w:rPr>
        <w:t xml:space="preserve">When the user sends files or pictures to another user, they must take care of the file format </w:t>
      </w:r>
      <w:proofErr w:type="gramStart"/>
      <w:r>
        <w:rPr>
          <w:b/>
          <w:bCs/>
          <w:sz w:val="24"/>
          <w:szCs w:val="24"/>
        </w:rPr>
        <w:t>sent ,</w:t>
      </w:r>
      <w:proofErr w:type="gramEnd"/>
      <w:r>
        <w:rPr>
          <w:b/>
          <w:bCs/>
          <w:sz w:val="24"/>
          <w:szCs w:val="24"/>
        </w:rPr>
        <w:t xml:space="preserve"> and the admin stores the files sent to a separate location from the user information</w:t>
      </w:r>
    </w:p>
    <w:p w:rsidR="004823E7" w:rsidRDefault="004823E7" w:rsidP="00234F2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4823E7" w:rsidRPr="00D047E9" w:rsidRDefault="004823E7" w:rsidP="00234F2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AF7251" w:rsidRPr="00D047E9" w:rsidRDefault="00AF7251" w:rsidP="00AF7251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>Use case: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Maintanancing</w:t>
      </w:r>
      <w:proofErr w:type="spellEnd"/>
    </w:p>
    <w:p w:rsidR="00AF7251" w:rsidRPr="00D047E9" w:rsidRDefault="00AF7251" w:rsidP="00AF7251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Primary actor: </w:t>
      </w:r>
      <w:r>
        <w:rPr>
          <w:b/>
          <w:bCs/>
          <w:sz w:val="24"/>
          <w:szCs w:val="24"/>
        </w:rPr>
        <w:t>Admin</w:t>
      </w:r>
    </w:p>
    <w:p w:rsidR="00AF7251" w:rsidRDefault="00AF7251" w:rsidP="00AF7251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72036E8E">
        <w:rPr>
          <w:b/>
          <w:bCs/>
          <w:sz w:val="24"/>
          <w:szCs w:val="24"/>
        </w:rPr>
        <w:t xml:space="preserve">Main success scenario: </w:t>
      </w:r>
      <w:r w:rsidR="00697BB7">
        <w:rPr>
          <w:b/>
          <w:bCs/>
          <w:sz w:val="24"/>
          <w:szCs w:val="24"/>
        </w:rPr>
        <w:t>Admin checks that all customer information is correct and that the same user does not have multiple accounts</w:t>
      </w:r>
    </w:p>
    <w:p w:rsidR="004823E7" w:rsidRDefault="004823E7" w:rsidP="00AF7251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4823E7" w:rsidRPr="00D047E9" w:rsidRDefault="004823E7" w:rsidP="00AF7251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234F22" w:rsidRPr="00234F22" w:rsidRDefault="00234F22" w:rsidP="00234F22">
      <w:pPr>
        <w:pStyle w:val="BodyText"/>
      </w:pPr>
    </w:p>
    <w:p w:rsidR="00880542" w:rsidRPr="00880542" w:rsidRDefault="00880542" w:rsidP="00880542">
      <w:pPr>
        <w:ind w:left="1440"/>
      </w:pPr>
    </w:p>
    <w:p w:rsidR="006B3FF1" w:rsidRDefault="006B3FF1" w:rsidP="006B3FF1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bookmarkStart w:id="5" w:name="_Toc254773291"/>
      <w:bookmarkEnd w:id="3"/>
      <w:bookmarkEnd w:id="4"/>
    </w:p>
    <w:p w:rsidR="006B3FF1" w:rsidRDefault="006B3FF1" w:rsidP="006B3FF1"/>
    <w:p w:rsidR="006B3FF1" w:rsidRPr="006B3FF1" w:rsidRDefault="006B3FF1" w:rsidP="006B3FF1"/>
    <w:p w:rsidR="008C4393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C10A03" w:rsidRDefault="00C10A03" w:rsidP="00C10A03">
      <w:pPr>
        <w:ind w:left="720"/>
      </w:pPr>
      <w:proofErr w:type="spellStart"/>
      <w:r>
        <w:t>Authentification</w:t>
      </w:r>
      <w:proofErr w:type="spellEnd"/>
      <w:r>
        <w:t>:</w:t>
      </w:r>
    </w:p>
    <w:p w:rsidR="00C10A03" w:rsidRPr="00C10A03" w:rsidRDefault="00C10A03" w:rsidP="00C10A03">
      <w:pPr>
        <w:ind w:left="720"/>
      </w:pPr>
    </w:p>
    <w:p w:rsidR="00C10A03" w:rsidRDefault="00C10A03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27.4pt;height:142.8pt">
            <v:imagedata r:id="rId8" o:title=""/>
          </v:shape>
        </w:pict>
      </w:r>
    </w:p>
    <w:p w:rsidR="00C10A03" w:rsidRPr="00C10A03" w:rsidRDefault="00C10A03" w:rsidP="00C10A03">
      <w:pPr>
        <w:pStyle w:val="BodyText"/>
      </w:pPr>
      <w:r>
        <w:t>Admin Dash:</w:t>
      </w:r>
    </w:p>
    <w:p w:rsidR="008C4393" w:rsidRDefault="00C10A03" w:rsidP="00D047E9">
      <w:pPr>
        <w:pStyle w:val="InfoBlue"/>
      </w:pPr>
      <w:r>
        <w:pict>
          <v:shape id="_x0000_i1033" type="#_x0000_t75" style="width:240pt;height:160.8pt">
            <v:imagedata r:id="rId9" o:title=""/>
          </v:shape>
        </w:pict>
      </w:r>
    </w:p>
    <w:p w:rsidR="00C10A03" w:rsidRPr="00C10A03" w:rsidRDefault="00C10A03" w:rsidP="00C10A03">
      <w:pPr>
        <w:pStyle w:val="BodyText"/>
      </w:pPr>
      <w:r>
        <w:t>User Dash:</w:t>
      </w:r>
    </w:p>
    <w:p w:rsidR="00C10A03" w:rsidRDefault="00C10A03" w:rsidP="00C10A03">
      <w:pPr>
        <w:pStyle w:val="BodyText"/>
      </w:pPr>
      <w:r>
        <w:pict>
          <v:shape id="_x0000_i1034" type="#_x0000_t75" style="width:208.2pt;height:220.8pt">
            <v:imagedata r:id="rId10" o:title=""/>
          </v:shape>
        </w:pict>
      </w:r>
    </w:p>
    <w:p w:rsidR="00C10A03" w:rsidRDefault="00C10A03" w:rsidP="00C10A03">
      <w:pPr>
        <w:pStyle w:val="BodyText"/>
      </w:pPr>
      <w:r>
        <w:lastRenderedPageBreak/>
        <w:t>User Message Form:</w:t>
      </w:r>
      <w:bookmarkStart w:id="6" w:name="_GoBack"/>
      <w:bookmarkEnd w:id="6"/>
    </w:p>
    <w:p w:rsidR="00C10A03" w:rsidRDefault="00C10A03" w:rsidP="00C10A03">
      <w:pPr>
        <w:pStyle w:val="BodyText"/>
      </w:pPr>
      <w:r>
        <w:pict>
          <v:shape id="_x0000_i1035" type="#_x0000_t75" style="width:228pt;height:169.2pt">
            <v:imagedata r:id="rId11" o:title=""/>
          </v:shape>
        </w:pict>
      </w:r>
    </w:p>
    <w:p w:rsidR="00C10A03" w:rsidRPr="00C10A03" w:rsidRDefault="00C10A03" w:rsidP="00C10A03">
      <w:pPr>
        <w:pStyle w:val="BodyText"/>
      </w:pPr>
    </w:p>
    <w:sectPr w:rsidR="00C10A03" w:rsidRPr="00C10A03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349" w:rsidRDefault="003F3349">
      <w:pPr>
        <w:spacing w:line="240" w:lineRule="auto"/>
      </w:pPr>
      <w:r>
        <w:separator/>
      </w:r>
    </w:p>
  </w:endnote>
  <w:endnote w:type="continuationSeparator" w:id="0">
    <w:p w:rsidR="003F3349" w:rsidRDefault="003F3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9E7305">
            <w:fldChar w:fldCharType="begin"/>
          </w:r>
          <w:r w:rsidR="009E7305">
            <w:instrText xml:space="preserve"> DOCPROPERTY "Company"  \* MERGEFORMAT </w:instrText>
          </w:r>
          <w:r w:rsidR="009E7305">
            <w:fldChar w:fldCharType="separate"/>
          </w:r>
          <w:r w:rsidR="0004741B">
            <w:t>&lt;</w:t>
          </w:r>
          <w:proofErr w:type="spellStart"/>
          <w:r w:rsidR="006B3FF1">
            <w:t>Ciontu</w:t>
          </w:r>
          <w:proofErr w:type="spellEnd"/>
          <w:r w:rsidR="006B3FF1">
            <w:t xml:space="preserve"> </w:t>
          </w:r>
          <w:proofErr w:type="spellStart"/>
          <w:r w:rsidR="006B3FF1">
            <w:t>Mihail</w:t>
          </w:r>
          <w:proofErr w:type="spellEnd"/>
          <w:r w:rsidR="006B3FF1">
            <w:t xml:space="preserve"> &amp; </w:t>
          </w:r>
          <w:proofErr w:type="spellStart"/>
          <w:r w:rsidR="006B3FF1">
            <w:t>Pantea</w:t>
          </w:r>
          <w:proofErr w:type="spellEnd"/>
          <w:r w:rsidR="006B3FF1">
            <w:t xml:space="preserve"> Paul </w:t>
          </w:r>
          <w:r w:rsidR="000916B9">
            <w:t>&gt;</w:t>
          </w:r>
          <w:r w:rsidR="009E7305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10A0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349" w:rsidRDefault="003F3349">
      <w:pPr>
        <w:spacing w:line="240" w:lineRule="auto"/>
      </w:pPr>
      <w:r>
        <w:separator/>
      </w:r>
    </w:p>
  </w:footnote>
  <w:footnote w:type="continuationSeparator" w:id="0">
    <w:p w:rsidR="003F3349" w:rsidRDefault="003F3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9E7305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16B9">
      <w:rPr>
        <w:rFonts w:ascii="Arial" w:hAnsi="Arial"/>
        <w:b/>
        <w:sz w:val="36"/>
      </w:rPr>
      <w:t>&lt;</w:t>
    </w:r>
    <w:proofErr w:type="spellStart"/>
    <w:r w:rsidR="001C1F42">
      <w:rPr>
        <w:rFonts w:ascii="Arial" w:hAnsi="Arial"/>
        <w:b/>
        <w:sz w:val="36"/>
      </w:rPr>
      <w:t>Ciontu</w:t>
    </w:r>
    <w:proofErr w:type="spellEnd"/>
    <w:r w:rsidR="001C1F42">
      <w:rPr>
        <w:rFonts w:ascii="Arial" w:hAnsi="Arial"/>
        <w:b/>
        <w:sz w:val="36"/>
      </w:rPr>
      <w:t xml:space="preserve"> </w:t>
    </w:r>
    <w:proofErr w:type="spellStart"/>
    <w:r w:rsidR="001C1F42">
      <w:rPr>
        <w:rFonts w:ascii="Arial" w:hAnsi="Arial"/>
        <w:b/>
        <w:sz w:val="36"/>
      </w:rPr>
      <w:t>Mihail</w:t>
    </w:r>
    <w:proofErr w:type="spellEnd"/>
    <w:r w:rsidR="001C1F42">
      <w:rPr>
        <w:rFonts w:ascii="Arial" w:hAnsi="Arial"/>
        <w:b/>
        <w:sz w:val="36"/>
      </w:rPr>
      <w:t xml:space="preserve"> &amp; </w:t>
    </w:r>
    <w:proofErr w:type="spellStart"/>
    <w:r w:rsidR="001C1F42">
      <w:rPr>
        <w:rFonts w:ascii="Arial" w:hAnsi="Arial"/>
        <w:b/>
        <w:sz w:val="36"/>
      </w:rPr>
      <w:t>Pantea</w:t>
    </w:r>
    <w:proofErr w:type="spellEnd"/>
    <w:r w:rsidR="001C1F42">
      <w:rPr>
        <w:rFonts w:ascii="Arial" w:hAnsi="Arial"/>
        <w:b/>
        <w:sz w:val="36"/>
      </w:rPr>
      <w:t xml:space="preserve"> Paul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9E7305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4741B">
      <w:rPr>
        <w:rFonts w:ascii="Arial" w:hAnsi="Arial"/>
        <w:b/>
        <w:sz w:val="36"/>
      </w:rPr>
      <w:t>&lt;Gr</w:t>
    </w:r>
    <w:r w:rsidR="001C1F42">
      <w:rPr>
        <w:rFonts w:ascii="Arial" w:hAnsi="Arial"/>
        <w:b/>
        <w:sz w:val="36"/>
      </w:rPr>
      <w:t>oup 30233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E7305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</w:t>
          </w:r>
          <w:r w:rsidR="001C1F42">
            <w:t>03</w:t>
          </w:r>
          <w:r>
            <w:t>/</w:t>
          </w:r>
          <w:r w:rsidR="001C1F42">
            <w:t>Apr</w:t>
          </w:r>
          <w:r>
            <w:t>/</w:t>
          </w:r>
          <w:r w:rsidR="001C1F42">
            <w:t>19</w:t>
          </w:r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C1F42"/>
    <w:rsid w:val="0023181C"/>
    <w:rsid w:val="00234F22"/>
    <w:rsid w:val="002D02EB"/>
    <w:rsid w:val="003F3349"/>
    <w:rsid w:val="004823E7"/>
    <w:rsid w:val="0056530F"/>
    <w:rsid w:val="00570E86"/>
    <w:rsid w:val="00664E4B"/>
    <w:rsid w:val="00697BB7"/>
    <w:rsid w:val="006A77B7"/>
    <w:rsid w:val="006B3FF1"/>
    <w:rsid w:val="006C543D"/>
    <w:rsid w:val="00880542"/>
    <w:rsid w:val="008978F5"/>
    <w:rsid w:val="008C4393"/>
    <w:rsid w:val="0090593F"/>
    <w:rsid w:val="009E7305"/>
    <w:rsid w:val="00AF3BF0"/>
    <w:rsid w:val="00AF7251"/>
    <w:rsid w:val="00B70EB7"/>
    <w:rsid w:val="00C10A03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28623"/>
  <w15:docId w15:val="{E0D5E31B-95AF-4B40-B712-F6761CEA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38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ciont</cp:lastModifiedBy>
  <cp:revision>14</cp:revision>
  <dcterms:created xsi:type="dcterms:W3CDTF">2010-02-24T09:14:00Z</dcterms:created>
  <dcterms:modified xsi:type="dcterms:W3CDTF">2019-04-03T16:32:00Z</dcterms:modified>
</cp:coreProperties>
</file>